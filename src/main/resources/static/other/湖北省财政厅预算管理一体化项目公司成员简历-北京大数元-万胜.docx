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31" w:type="dxa"/>
        <w:tblInd w:w="-17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559"/>
        <w:gridCol w:w="1559"/>
        <w:gridCol w:w="2410"/>
        <w:gridCol w:w="1985"/>
      </w:tblGrid>
      <w:tr w:rsidR="00180F2F" w14:paraId="07B5CCC3" w14:textId="77777777">
        <w:trPr>
          <w:cantSplit/>
          <w:trHeight w:val="631"/>
        </w:trPr>
        <w:tc>
          <w:tcPr>
            <w:tcW w:w="8931" w:type="dxa"/>
            <w:gridSpan w:val="5"/>
            <w:tcBorders>
              <w:top w:val="single" w:sz="12" w:space="0" w:color="000000"/>
              <w:bottom w:val="single" w:sz="4" w:space="0" w:color="auto"/>
            </w:tcBorders>
            <w:shd w:val="clear" w:color="auto" w:fill="AEAAAA"/>
            <w:vAlign w:val="center"/>
          </w:tcPr>
          <w:p w14:paraId="04C80007" w14:textId="77777777" w:rsidR="00180F2F" w:rsidRDefault="00000000">
            <w:pPr>
              <w:jc w:val="center"/>
              <w:rPr>
                <w:rFonts w:ascii="华文中宋" w:eastAsia="华文中宋" w:hAnsi="华文中宋"/>
                <w:b/>
                <w:bCs/>
                <w:sz w:val="36"/>
                <w:szCs w:val="36"/>
              </w:rPr>
            </w:pPr>
            <w:r>
              <w:rPr>
                <w:rFonts w:ascii="华文中宋" w:eastAsia="华文中宋" w:hAnsi="华文中宋" w:hint="eastAsia"/>
                <w:b/>
                <w:bCs/>
                <w:sz w:val="36"/>
                <w:szCs w:val="36"/>
              </w:rPr>
              <w:t>个 人 简 历</w:t>
            </w:r>
          </w:p>
        </w:tc>
      </w:tr>
      <w:tr w:rsidR="00180F2F" w14:paraId="29C95337" w14:textId="77777777">
        <w:trPr>
          <w:cantSplit/>
          <w:trHeight w:val="490"/>
        </w:trPr>
        <w:tc>
          <w:tcPr>
            <w:tcW w:w="8931" w:type="dxa"/>
            <w:gridSpan w:val="5"/>
            <w:tcBorders>
              <w:top w:val="single" w:sz="12" w:space="0" w:color="000000"/>
              <w:bottom w:val="single" w:sz="4" w:space="0" w:color="auto"/>
            </w:tcBorders>
            <w:shd w:val="clear" w:color="auto" w:fill="AEAAAA"/>
            <w:vAlign w:val="center"/>
          </w:tcPr>
          <w:p w14:paraId="647CFB80" w14:textId="77777777" w:rsidR="00180F2F" w:rsidRDefault="00000000">
            <w:pPr>
              <w:rPr>
                <w:b/>
                <w:bCs/>
                <w:sz w:val="24"/>
              </w:rPr>
            </w:pPr>
            <w:r>
              <w:rPr>
                <w:rFonts w:ascii="ˎ̥" w:hAnsi="ˎ̥" w:cs="宋体" w:hint="eastAsia"/>
                <w:b/>
                <w:bCs/>
                <w:kern w:val="0"/>
                <w:sz w:val="24"/>
              </w:rPr>
              <w:t>【</w:t>
            </w:r>
            <w:r>
              <w:rPr>
                <w:rFonts w:hint="eastAsia"/>
                <w:b/>
                <w:bCs/>
                <w:sz w:val="24"/>
              </w:rPr>
              <w:t>基本资料】</w:t>
            </w:r>
          </w:p>
        </w:tc>
      </w:tr>
      <w:tr w:rsidR="00180F2F" w14:paraId="2BCA5934" w14:textId="77777777">
        <w:trPr>
          <w:cantSplit/>
          <w:trHeight w:val="42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A262B" w14:textId="77777777" w:rsidR="00180F2F" w:rsidRDefault="00000000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姓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71A82" w14:textId="77777777" w:rsidR="00180F2F" w:rsidRDefault="003C27EC">
            <w:pPr>
              <w:spacing w:line="360" w:lineRule="auto"/>
              <w:jc w:val="center"/>
            </w:pPr>
            <w:r>
              <w:rPr>
                <w:rFonts w:hint="eastAsia"/>
              </w:rPr>
              <w:t>万胜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0D3BA" w14:textId="77777777" w:rsidR="00180F2F" w:rsidRDefault="00000000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性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别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772FF" w14:textId="77777777" w:rsidR="00180F2F" w:rsidRDefault="00000000">
            <w:pPr>
              <w:spacing w:line="360" w:lineRule="auto"/>
            </w:pPr>
            <w:r>
              <w:rPr>
                <w:rFonts w:hint="eastAsia"/>
              </w:rPr>
              <w:t>男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034DBF" w14:textId="4473902E" w:rsidR="00180F2F" w:rsidRDefault="0000000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（照片）</w:t>
            </w:r>
            <w:r w:rsidR="008C3D40">
              <w:pict w14:anchorId="1A2B9BA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93.6pt;height:141.6pt">
                  <v:imagedata r:id="rId5" o:title=""/>
                </v:shape>
              </w:pict>
            </w:r>
          </w:p>
        </w:tc>
      </w:tr>
      <w:tr w:rsidR="00180F2F" w14:paraId="6A769C52" w14:textId="77777777">
        <w:trPr>
          <w:cantSplit/>
          <w:trHeight w:val="4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CD7F1" w14:textId="77777777" w:rsidR="00180F2F" w:rsidRDefault="00000000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出生年月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4E6EF" w14:textId="0A494C19" w:rsidR="00180F2F" w:rsidRDefault="00000000">
            <w:pPr>
              <w:spacing w:line="360" w:lineRule="auto"/>
            </w:pPr>
            <w:r>
              <w:rPr>
                <w:rFonts w:hint="eastAsia"/>
              </w:rPr>
              <w:t>199</w:t>
            </w:r>
            <w:r w:rsidR="003C27EC">
              <w:t>9.2</w:t>
            </w:r>
            <w:r w:rsidR="00A4422C">
              <w:t>.21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C2302" w14:textId="77777777" w:rsidR="00180F2F" w:rsidRDefault="00000000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户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籍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E8CF" w14:textId="77777777" w:rsidR="00180F2F" w:rsidRDefault="003C27EC">
            <w:pPr>
              <w:spacing w:line="360" w:lineRule="auto"/>
            </w:pPr>
            <w:r>
              <w:rPr>
                <w:rFonts w:hint="eastAsia"/>
              </w:rPr>
              <w:t>咸宁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BAB01F2" w14:textId="77777777" w:rsidR="00180F2F" w:rsidRDefault="00180F2F"/>
        </w:tc>
      </w:tr>
      <w:tr w:rsidR="00180F2F" w14:paraId="1E595692" w14:textId="77777777">
        <w:trPr>
          <w:cantSplit/>
          <w:trHeight w:val="4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7ECD9" w14:textId="77777777" w:rsidR="00180F2F" w:rsidRDefault="00000000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学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历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632B9" w14:textId="77777777" w:rsidR="00180F2F" w:rsidRDefault="00000000">
            <w:pPr>
              <w:spacing w:line="360" w:lineRule="auto"/>
            </w:pPr>
            <w:r>
              <w:rPr>
                <w:rFonts w:hint="eastAsia"/>
              </w:rPr>
              <w:t>本科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4C0A5" w14:textId="77777777" w:rsidR="00180F2F" w:rsidRDefault="00000000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毕业院校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F40D4" w14:textId="77777777" w:rsidR="00180F2F" w:rsidRDefault="003C27EC" w:rsidP="003C27EC">
            <w:pPr>
              <w:spacing w:line="360" w:lineRule="auto"/>
              <w:jc w:val="left"/>
            </w:pPr>
            <w:r>
              <w:rPr>
                <w:rFonts w:hint="eastAsia"/>
              </w:rPr>
              <w:t>湖北工业大学工程技术学院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536B20D" w14:textId="77777777" w:rsidR="00180F2F" w:rsidRDefault="00180F2F"/>
        </w:tc>
      </w:tr>
      <w:tr w:rsidR="00180F2F" w14:paraId="60181A6E" w14:textId="77777777">
        <w:trPr>
          <w:cantSplit/>
          <w:trHeight w:val="4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ADB34" w14:textId="77777777" w:rsidR="00180F2F" w:rsidRDefault="00000000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工作时间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854A0" w14:textId="77777777" w:rsidR="00180F2F" w:rsidRDefault="00000000">
            <w:pPr>
              <w:spacing w:line="360" w:lineRule="auto"/>
            </w:pPr>
            <w:r>
              <w:rPr>
                <w:rFonts w:hint="eastAsia"/>
              </w:rPr>
              <w:t>20</w:t>
            </w:r>
            <w:r w:rsidR="003C27EC">
              <w:t>21.11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345D5" w14:textId="77777777" w:rsidR="00180F2F" w:rsidRDefault="00000000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专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业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ACFB2" w14:textId="77777777" w:rsidR="00180F2F" w:rsidRDefault="00000000">
            <w:pPr>
              <w:spacing w:line="360" w:lineRule="auto"/>
            </w:pPr>
            <w:r>
              <w:rPr>
                <w:rFonts w:hint="eastAsia"/>
              </w:rPr>
              <w:t>计算机</w:t>
            </w:r>
            <w:r w:rsidR="003C27EC">
              <w:rPr>
                <w:rFonts w:hint="eastAsia"/>
              </w:rPr>
              <w:t>科学与技术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C8EDF45" w14:textId="77777777" w:rsidR="00180F2F" w:rsidRDefault="00180F2F"/>
        </w:tc>
      </w:tr>
      <w:tr w:rsidR="00180F2F" w14:paraId="18556564" w14:textId="77777777">
        <w:trPr>
          <w:cantSplit/>
          <w:trHeight w:val="23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AC8ED" w14:textId="77777777" w:rsidR="00180F2F" w:rsidRDefault="00000000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健康状况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AF334" w14:textId="77777777" w:rsidR="00180F2F" w:rsidRDefault="00000000">
            <w:pPr>
              <w:spacing w:line="360" w:lineRule="auto"/>
            </w:pPr>
            <w:r>
              <w:rPr>
                <w:rFonts w:hint="eastAsia"/>
              </w:rPr>
              <w:t>健康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0FA30" w14:textId="77777777" w:rsidR="00180F2F" w:rsidRDefault="00000000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移动电话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AFDA6" w14:textId="77777777" w:rsidR="00180F2F" w:rsidRDefault="003C27EC">
            <w:pPr>
              <w:spacing w:line="360" w:lineRule="auto"/>
            </w:pPr>
            <w:r>
              <w:t>18171877586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1C18699" w14:textId="77777777" w:rsidR="00180F2F" w:rsidRDefault="00180F2F"/>
        </w:tc>
      </w:tr>
      <w:tr w:rsidR="00180F2F" w14:paraId="29569EBE" w14:textId="77777777">
        <w:trPr>
          <w:cantSplit/>
          <w:trHeight w:val="363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F5D96" w14:textId="77777777" w:rsidR="00180F2F" w:rsidRDefault="00000000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联系地址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5F612" w14:textId="77777777" w:rsidR="00180F2F" w:rsidRDefault="003C27EC">
            <w:pPr>
              <w:spacing w:line="360" w:lineRule="auto"/>
            </w:pPr>
            <w:r>
              <w:rPr>
                <w:rFonts w:hint="eastAsia"/>
              </w:rPr>
              <w:t>中北路安顺花园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</w:t>
            </w:r>
            <w:r>
              <w:t>02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DDB52" w14:textId="77777777" w:rsidR="00180F2F" w:rsidRDefault="00000000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电子邮件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396E7" w14:textId="77777777" w:rsidR="00180F2F" w:rsidRDefault="003C27EC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>368278577@qq.com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CA10C02" w14:textId="77777777" w:rsidR="00180F2F" w:rsidRDefault="00180F2F"/>
        </w:tc>
      </w:tr>
      <w:tr w:rsidR="00180F2F" w14:paraId="2A7722B0" w14:textId="77777777">
        <w:trPr>
          <w:cantSplit/>
          <w:trHeight w:val="363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495B8" w14:textId="77777777" w:rsidR="00180F2F" w:rsidRDefault="00000000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公司名称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0A49C" w14:textId="77777777" w:rsidR="00180F2F" w:rsidRDefault="00000000">
            <w:pPr>
              <w:spacing w:line="360" w:lineRule="auto"/>
            </w:pPr>
            <w:r>
              <w:rPr>
                <w:rFonts w:hint="eastAsia"/>
              </w:rPr>
              <w:t>北京大数据发展公司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7DCBE" w14:textId="77777777" w:rsidR="00180F2F" w:rsidRDefault="00000000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工作岗位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C70B1" w14:textId="77777777" w:rsidR="00180F2F" w:rsidRDefault="003C27EC">
            <w:pPr>
              <w:spacing w:line="360" w:lineRule="auto"/>
            </w:pPr>
            <w:r>
              <w:t>Java</w:t>
            </w:r>
            <w:r>
              <w:rPr>
                <w:rFonts w:hint="eastAsia"/>
              </w:rPr>
              <w:t>开发工程师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BFFF4" w14:textId="77777777" w:rsidR="00180F2F" w:rsidRDefault="00180F2F"/>
        </w:tc>
      </w:tr>
      <w:tr w:rsidR="00180F2F" w14:paraId="6FE3C03F" w14:textId="77777777">
        <w:trPr>
          <w:trHeight w:val="470"/>
        </w:trPr>
        <w:tc>
          <w:tcPr>
            <w:tcW w:w="8931" w:type="dxa"/>
            <w:gridSpan w:val="5"/>
            <w:tcBorders>
              <w:top w:val="single" w:sz="12" w:space="0" w:color="000000"/>
              <w:bottom w:val="single" w:sz="12" w:space="0" w:color="000000"/>
            </w:tcBorders>
            <w:shd w:val="clear" w:color="auto" w:fill="AEAAAA"/>
            <w:vAlign w:val="center"/>
          </w:tcPr>
          <w:p w14:paraId="377A74E8" w14:textId="77777777" w:rsidR="00180F2F" w:rsidRDefault="00000000">
            <w:pPr>
              <w:rPr>
                <w:szCs w:val="21"/>
              </w:rPr>
            </w:pPr>
            <w:r>
              <w:rPr>
                <w:rFonts w:ascii="ˎ̥" w:hAnsi="ˎ̥" w:cs="宋体" w:hint="eastAsia"/>
                <w:b/>
                <w:bCs/>
                <w:kern w:val="0"/>
                <w:sz w:val="24"/>
              </w:rPr>
              <w:t>【</w:t>
            </w:r>
            <w:r>
              <w:rPr>
                <w:rFonts w:hint="eastAsia"/>
                <w:b/>
                <w:bCs/>
                <w:color w:val="000000"/>
                <w:sz w:val="24"/>
              </w:rPr>
              <w:t>教育背景</w:t>
            </w:r>
            <w:r>
              <w:rPr>
                <w:rFonts w:hint="eastAsia"/>
                <w:b/>
                <w:bCs/>
                <w:sz w:val="24"/>
              </w:rPr>
              <w:t>】</w:t>
            </w:r>
            <w:r>
              <w:rPr>
                <w:rFonts w:hint="eastAsia"/>
                <w:b/>
                <w:bCs/>
                <w:color w:val="FF0000"/>
                <w:sz w:val="24"/>
              </w:rPr>
              <w:t>（从高中写起）</w:t>
            </w:r>
          </w:p>
        </w:tc>
      </w:tr>
      <w:tr w:rsidR="00180F2F" w14:paraId="772742BE" w14:textId="77777777">
        <w:trPr>
          <w:trHeight w:val="139"/>
        </w:trPr>
        <w:tc>
          <w:tcPr>
            <w:tcW w:w="8931" w:type="dxa"/>
            <w:gridSpan w:val="5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F53142C" w14:textId="77777777" w:rsidR="00180F2F" w:rsidRDefault="00180F2F">
            <w:pPr>
              <w:widowControl/>
              <w:adjustRightInd w:val="0"/>
              <w:snapToGrid w:val="0"/>
              <w:jc w:val="left"/>
              <w:rPr>
                <w:b/>
                <w:bCs/>
                <w:color w:val="000000"/>
                <w:sz w:val="24"/>
              </w:rPr>
            </w:pPr>
          </w:p>
          <w:p w14:paraId="01398307" w14:textId="77777777" w:rsidR="00180F2F" w:rsidRDefault="00000000">
            <w:pPr>
              <w:widowControl/>
              <w:adjustRightInd w:val="0"/>
              <w:snapToGrid w:val="0"/>
              <w:jc w:val="left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201</w:t>
            </w:r>
            <w:r w:rsidR="003C27EC">
              <w:rPr>
                <w:b/>
                <w:bCs/>
                <w:color w:val="000000"/>
                <w:sz w:val="24"/>
              </w:rPr>
              <w:t>5</w:t>
            </w:r>
            <w:r>
              <w:rPr>
                <w:b/>
                <w:bCs/>
                <w:color w:val="000000"/>
                <w:sz w:val="24"/>
              </w:rPr>
              <w:t>/9—201</w:t>
            </w:r>
            <w:r w:rsidR="003C27EC">
              <w:rPr>
                <w:b/>
                <w:bCs/>
                <w:color w:val="000000"/>
                <w:sz w:val="24"/>
              </w:rPr>
              <w:t>8</w:t>
            </w:r>
            <w:r>
              <w:rPr>
                <w:b/>
                <w:bCs/>
                <w:color w:val="000000"/>
                <w:sz w:val="24"/>
              </w:rPr>
              <w:t>/6</w:t>
            </w:r>
            <w:r>
              <w:rPr>
                <w:rFonts w:hint="eastAsia"/>
                <w:b/>
                <w:bCs/>
                <w:color w:val="000000"/>
                <w:sz w:val="24"/>
              </w:rPr>
              <w:t xml:space="preserve">    </w:t>
            </w:r>
            <w:r>
              <w:rPr>
                <w:rFonts w:hint="eastAsia"/>
                <w:b/>
                <w:bCs/>
                <w:color w:val="FF0000"/>
                <w:sz w:val="24"/>
              </w:rPr>
              <w:t>毕业院校：</w:t>
            </w:r>
            <w:r w:rsidR="003C27EC">
              <w:rPr>
                <w:rFonts w:hint="eastAsia"/>
                <w:b/>
                <w:bCs/>
                <w:color w:val="FF0000"/>
                <w:sz w:val="24"/>
              </w:rPr>
              <w:t>崇阳一中</w:t>
            </w:r>
            <w:r>
              <w:rPr>
                <w:rFonts w:hint="eastAsia"/>
                <w:b/>
                <w:bCs/>
                <w:color w:val="000000"/>
                <w:sz w:val="24"/>
              </w:rPr>
              <w:t xml:space="preserve">                             </w:t>
            </w:r>
            <w:r w:rsidR="003C27EC">
              <w:rPr>
                <w:b/>
                <w:bCs/>
                <w:color w:val="000000"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4"/>
              </w:rPr>
              <w:t>高中</w:t>
            </w:r>
          </w:p>
          <w:p w14:paraId="16644903" w14:textId="77777777" w:rsidR="00180F2F" w:rsidRDefault="00000000">
            <w:pPr>
              <w:widowControl/>
              <w:adjustRightInd w:val="0"/>
              <w:snapToGrid w:val="0"/>
              <w:jc w:val="left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20</w:t>
            </w:r>
            <w:r w:rsidR="003C27EC">
              <w:rPr>
                <w:b/>
                <w:bCs/>
                <w:color w:val="000000"/>
                <w:sz w:val="24"/>
              </w:rPr>
              <w:t>18</w:t>
            </w:r>
            <w:r>
              <w:rPr>
                <w:rFonts w:hint="eastAsia"/>
                <w:b/>
                <w:bCs/>
                <w:color w:val="000000"/>
                <w:sz w:val="24"/>
              </w:rPr>
              <w:t>/9</w:t>
            </w:r>
            <w:r>
              <w:rPr>
                <w:b/>
                <w:bCs/>
                <w:color w:val="000000"/>
                <w:sz w:val="24"/>
              </w:rPr>
              <w:t>—</w:t>
            </w:r>
            <w:r>
              <w:rPr>
                <w:rFonts w:hint="eastAsia"/>
                <w:b/>
                <w:bCs/>
                <w:color w:val="000000"/>
                <w:sz w:val="24"/>
              </w:rPr>
              <w:t>202</w:t>
            </w:r>
            <w:r w:rsidR="003C27EC">
              <w:rPr>
                <w:b/>
                <w:bCs/>
                <w:color w:val="000000"/>
                <w:sz w:val="24"/>
              </w:rPr>
              <w:t>2</w:t>
            </w:r>
            <w:r>
              <w:rPr>
                <w:rFonts w:hint="eastAsia"/>
                <w:b/>
                <w:bCs/>
                <w:color w:val="000000"/>
                <w:sz w:val="24"/>
              </w:rPr>
              <w:t xml:space="preserve">/6    </w:t>
            </w:r>
            <w:r>
              <w:rPr>
                <w:rFonts w:hint="eastAsia"/>
                <w:b/>
                <w:bCs/>
                <w:color w:val="FF0000"/>
                <w:sz w:val="24"/>
              </w:rPr>
              <w:t>毕业院校：</w:t>
            </w:r>
            <w:r w:rsidR="003C27EC">
              <w:rPr>
                <w:rFonts w:hint="eastAsia"/>
                <w:b/>
                <w:bCs/>
                <w:color w:val="FF0000"/>
                <w:sz w:val="24"/>
              </w:rPr>
              <w:t>湖北工业大学工程技术学院</w:t>
            </w:r>
            <w:r>
              <w:rPr>
                <w:rFonts w:hint="eastAsia"/>
                <w:b/>
                <w:bCs/>
                <w:color w:val="FF0000"/>
                <w:sz w:val="24"/>
              </w:rPr>
              <w:t xml:space="preserve">   </w:t>
            </w:r>
            <w:r w:rsidR="003C27EC">
              <w:rPr>
                <w:b/>
                <w:bCs/>
                <w:color w:val="000000"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color w:val="000000"/>
                <w:sz w:val="24"/>
              </w:rPr>
              <w:t xml:space="preserve">         </w:t>
            </w:r>
            <w:r>
              <w:rPr>
                <w:rFonts w:hint="eastAsia"/>
                <w:b/>
                <w:bCs/>
                <w:color w:val="000000"/>
                <w:sz w:val="24"/>
              </w:rPr>
              <w:t>本科</w:t>
            </w:r>
          </w:p>
          <w:p w14:paraId="2051A4AD" w14:textId="77777777" w:rsidR="00180F2F" w:rsidRDefault="00180F2F">
            <w:pPr>
              <w:widowControl/>
              <w:adjustRightInd w:val="0"/>
              <w:snapToGrid w:val="0"/>
              <w:jc w:val="left"/>
              <w:rPr>
                <w:b/>
                <w:bCs/>
                <w:color w:val="000000"/>
                <w:sz w:val="24"/>
              </w:rPr>
            </w:pPr>
          </w:p>
        </w:tc>
      </w:tr>
      <w:tr w:rsidR="00180F2F" w14:paraId="6A1D891B" w14:textId="77777777">
        <w:trPr>
          <w:cantSplit/>
          <w:trHeight w:val="464"/>
        </w:trPr>
        <w:tc>
          <w:tcPr>
            <w:tcW w:w="8931" w:type="dxa"/>
            <w:gridSpan w:val="5"/>
            <w:tcBorders>
              <w:top w:val="single" w:sz="12" w:space="0" w:color="000000"/>
              <w:bottom w:val="single" w:sz="12" w:space="0" w:color="000000"/>
            </w:tcBorders>
            <w:shd w:val="clear" w:color="auto" w:fill="AEAAAA"/>
            <w:vAlign w:val="center"/>
          </w:tcPr>
          <w:p w14:paraId="38387CEE" w14:textId="77777777" w:rsidR="00180F2F" w:rsidRDefault="00000000">
            <w:pPr>
              <w:tabs>
                <w:tab w:val="left" w:pos="2910"/>
              </w:tabs>
              <w:rPr>
                <w:rFonts w:ascii="ˎ̥" w:hAnsi="ˎ̥" w:cs="宋体"/>
                <w:b/>
                <w:bCs/>
                <w:kern w:val="0"/>
                <w:sz w:val="24"/>
              </w:rPr>
            </w:pPr>
            <w:r>
              <w:rPr>
                <w:rFonts w:ascii="ˎ̥" w:hAnsi="ˎ̥" w:cs="宋体" w:hint="eastAsia"/>
                <w:b/>
                <w:bCs/>
                <w:kern w:val="0"/>
                <w:sz w:val="24"/>
              </w:rPr>
              <w:t>【</w:t>
            </w:r>
            <w:r>
              <w:rPr>
                <w:rFonts w:hint="eastAsia"/>
                <w:b/>
                <w:bCs/>
                <w:color w:val="000000"/>
                <w:sz w:val="24"/>
              </w:rPr>
              <w:t>工作经历</w:t>
            </w:r>
            <w:r>
              <w:rPr>
                <w:rFonts w:hint="eastAsia"/>
                <w:b/>
                <w:bCs/>
                <w:sz w:val="24"/>
              </w:rPr>
              <w:t>】</w:t>
            </w:r>
          </w:p>
        </w:tc>
      </w:tr>
      <w:tr w:rsidR="00180F2F" w14:paraId="4A9EFCD4" w14:textId="77777777">
        <w:trPr>
          <w:cantSplit/>
          <w:trHeight w:val="1916"/>
        </w:trPr>
        <w:tc>
          <w:tcPr>
            <w:tcW w:w="8931" w:type="dxa"/>
            <w:gridSpan w:val="5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A21B810" w14:textId="77777777" w:rsidR="00180F2F" w:rsidRPr="003C27EC" w:rsidRDefault="00000000" w:rsidP="003C27EC">
            <w:pPr>
              <w:widowControl/>
              <w:jc w:val="left"/>
              <w:rPr>
                <w:rFonts w:ascii="微软雅黑" w:eastAsia="微软雅黑" w:hAnsi="微软雅黑" w:cs="微软雅黑"/>
                <w:color w:val="414141"/>
                <w:kern w:val="0"/>
                <w:sz w:val="19"/>
                <w:szCs w:val="19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kern w:val="0"/>
                <w:sz w:val="19"/>
                <w:szCs w:val="19"/>
                <w:lang w:bidi="ar"/>
              </w:rPr>
              <w:t>2021-</w:t>
            </w:r>
            <w:r w:rsidR="003C27EC">
              <w:rPr>
                <w:rFonts w:ascii="微软雅黑" w:eastAsia="微软雅黑" w:hAnsi="微软雅黑" w:cs="微软雅黑"/>
                <w:color w:val="414141"/>
                <w:kern w:val="0"/>
                <w:sz w:val="19"/>
                <w:szCs w:val="19"/>
                <w:lang w:bidi="ar"/>
              </w:rPr>
              <w:t>11</w:t>
            </w:r>
            <w:r>
              <w:rPr>
                <w:rFonts w:ascii="微软雅黑" w:eastAsia="微软雅黑" w:hAnsi="微软雅黑" w:cs="微软雅黑" w:hint="eastAsia"/>
                <w:color w:val="414141"/>
                <w:kern w:val="0"/>
                <w:sz w:val="19"/>
                <w:szCs w:val="19"/>
                <w:lang w:bidi="ar"/>
              </w:rPr>
              <w:t xml:space="preserve"> 至 2022-</w:t>
            </w:r>
            <w:r w:rsidR="003C27EC">
              <w:rPr>
                <w:rFonts w:ascii="微软雅黑" w:eastAsia="微软雅黑" w:hAnsi="微软雅黑" w:cs="微软雅黑"/>
                <w:color w:val="414141"/>
                <w:kern w:val="0"/>
                <w:sz w:val="19"/>
                <w:szCs w:val="19"/>
                <w:lang w:bidi="ar"/>
              </w:rPr>
              <w:t>04</w:t>
            </w:r>
            <w:r>
              <w:rPr>
                <w:rFonts w:ascii="微软雅黑" w:eastAsia="微软雅黑" w:hAnsi="微软雅黑" w:cs="微软雅黑" w:hint="eastAsia"/>
                <w:color w:val="414141"/>
                <w:kern w:val="0"/>
                <w:sz w:val="19"/>
                <w:szCs w:val="19"/>
                <w:lang w:bidi="ar"/>
              </w:rPr>
              <w:t xml:space="preserve"> </w:t>
            </w:r>
            <w:r w:rsidR="003C27EC">
              <w:rPr>
                <w:rFonts w:ascii="微软雅黑" w:eastAsia="微软雅黑" w:hAnsi="微软雅黑" w:cs="微软雅黑" w:hint="eastAsia"/>
                <w:color w:val="414141"/>
                <w:kern w:val="0"/>
                <w:sz w:val="19"/>
                <w:szCs w:val="19"/>
                <w:lang w:bidi="ar"/>
              </w:rPr>
              <w:t>北京博凯科技有限公司</w:t>
            </w:r>
            <w:r>
              <w:rPr>
                <w:rFonts w:ascii="微软雅黑" w:eastAsia="微软雅黑" w:hAnsi="微软雅黑" w:cs="微软雅黑" w:hint="eastAsia"/>
                <w:color w:val="414141"/>
                <w:kern w:val="0"/>
                <w:sz w:val="19"/>
                <w:szCs w:val="19"/>
                <w:lang w:bidi="ar"/>
              </w:rPr>
              <w:t xml:space="preserve">   </w:t>
            </w:r>
            <w:r w:rsidR="003C27EC">
              <w:rPr>
                <w:rFonts w:hint="eastAsia"/>
                <w:bCs/>
                <w:szCs w:val="21"/>
              </w:rPr>
              <w:t>Java</w:t>
            </w:r>
            <w:r w:rsidR="003C27EC">
              <w:rPr>
                <w:rFonts w:hint="eastAsia"/>
                <w:bCs/>
                <w:szCs w:val="21"/>
              </w:rPr>
              <w:t>开发工程师</w:t>
            </w:r>
          </w:p>
        </w:tc>
      </w:tr>
      <w:tr w:rsidR="00180F2F" w14:paraId="13555524" w14:textId="77777777">
        <w:trPr>
          <w:cantSplit/>
          <w:trHeight w:val="464"/>
        </w:trPr>
        <w:tc>
          <w:tcPr>
            <w:tcW w:w="8931" w:type="dxa"/>
            <w:gridSpan w:val="5"/>
            <w:tcBorders>
              <w:top w:val="single" w:sz="12" w:space="0" w:color="000000"/>
              <w:bottom w:val="single" w:sz="12" w:space="0" w:color="000000"/>
            </w:tcBorders>
            <w:shd w:val="clear" w:color="auto" w:fill="AEAAAA"/>
            <w:vAlign w:val="center"/>
          </w:tcPr>
          <w:p w14:paraId="505621A3" w14:textId="77777777" w:rsidR="00180F2F" w:rsidRDefault="00000000">
            <w:pPr>
              <w:tabs>
                <w:tab w:val="left" w:pos="2910"/>
              </w:tabs>
              <w:rPr>
                <w:color w:val="C0C0C0"/>
                <w:sz w:val="24"/>
              </w:rPr>
            </w:pPr>
            <w:r>
              <w:rPr>
                <w:rFonts w:ascii="ˎ̥" w:hAnsi="ˎ̥" w:cs="宋体" w:hint="eastAsia"/>
                <w:b/>
                <w:bCs/>
                <w:kern w:val="0"/>
                <w:sz w:val="24"/>
              </w:rPr>
              <w:t>【信息化</w:t>
            </w:r>
            <w:r>
              <w:rPr>
                <w:rFonts w:hint="eastAsia"/>
                <w:b/>
                <w:bCs/>
                <w:color w:val="000000"/>
                <w:sz w:val="24"/>
              </w:rPr>
              <w:t>项目经验</w:t>
            </w:r>
            <w:r>
              <w:rPr>
                <w:rFonts w:hint="eastAsia"/>
                <w:b/>
                <w:bCs/>
                <w:sz w:val="24"/>
              </w:rPr>
              <w:t>】</w:t>
            </w:r>
            <w:r>
              <w:rPr>
                <w:b/>
                <w:bCs/>
                <w:color w:val="000000"/>
                <w:sz w:val="24"/>
              </w:rPr>
              <w:tab/>
            </w:r>
          </w:p>
        </w:tc>
      </w:tr>
      <w:tr w:rsidR="00180F2F" w14:paraId="3A2DA0F0" w14:textId="77777777">
        <w:trPr>
          <w:trHeight w:val="1827"/>
        </w:trPr>
        <w:tc>
          <w:tcPr>
            <w:tcW w:w="8931" w:type="dxa"/>
            <w:gridSpan w:val="5"/>
            <w:tcBorders>
              <w:top w:val="single" w:sz="12" w:space="0" w:color="000000"/>
              <w:bottom w:val="single" w:sz="12" w:space="0" w:color="000000"/>
            </w:tcBorders>
          </w:tcPr>
          <w:p w14:paraId="3B204303" w14:textId="77777777" w:rsidR="00180F2F" w:rsidRDefault="00000000"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</w:t>
            </w:r>
            <w:r w:rsidR="008C3D40">
              <w:rPr>
                <w:bCs/>
                <w:szCs w:val="21"/>
              </w:rPr>
              <w:t>2021.11 - 2022.04</w:t>
            </w:r>
          </w:p>
          <w:p w14:paraId="4BB00145" w14:textId="4AC8BD5C" w:rsidR="008C3D40" w:rsidRDefault="008C3D40"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负责公司业务系统的设计及改进，参与公司项目开发，协助完成项目系统的产品功能设计及实施工作。</w:t>
            </w:r>
          </w:p>
        </w:tc>
      </w:tr>
      <w:tr w:rsidR="00180F2F" w14:paraId="77525041" w14:textId="77777777">
        <w:trPr>
          <w:trHeight w:val="42"/>
        </w:trPr>
        <w:tc>
          <w:tcPr>
            <w:tcW w:w="8931" w:type="dxa"/>
            <w:gridSpan w:val="5"/>
            <w:tcBorders>
              <w:top w:val="single" w:sz="12" w:space="0" w:color="000000"/>
              <w:bottom w:val="single" w:sz="12" w:space="0" w:color="000000"/>
            </w:tcBorders>
            <w:shd w:val="pct30" w:color="auto" w:fill="auto"/>
            <w:vAlign w:val="center"/>
          </w:tcPr>
          <w:p w14:paraId="0383EE1C" w14:textId="77777777" w:rsidR="00180F2F" w:rsidRDefault="00000000">
            <w:pPr>
              <w:tabs>
                <w:tab w:val="left" w:pos="2910"/>
              </w:tabs>
              <w:rPr>
                <w:b/>
                <w:bCs/>
                <w:color w:val="333300"/>
                <w:sz w:val="24"/>
                <w:highlight w:val="lightGray"/>
              </w:rPr>
            </w:pPr>
            <w:r>
              <w:rPr>
                <w:rFonts w:ascii="ˎ̥" w:hAnsi="ˎ̥" w:cs="宋体" w:hint="eastAsia"/>
                <w:b/>
                <w:bCs/>
                <w:kern w:val="0"/>
                <w:sz w:val="24"/>
              </w:rPr>
              <w:lastRenderedPageBreak/>
              <w:t>【所获荣誉】</w:t>
            </w:r>
          </w:p>
        </w:tc>
      </w:tr>
      <w:tr w:rsidR="00180F2F" w14:paraId="5EEAD6C3" w14:textId="77777777">
        <w:trPr>
          <w:cantSplit/>
          <w:trHeight w:val="2060"/>
        </w:trPr>
        <w:tc>
          <w:tcPr>
            <w:tcW w:w="8931" w:type="dxa"/>
            <w:gridSpan w:val="5"/>
            <w:tcBorders>
              <w:top w:val="single" w:sz="12" w:space="0" w:color="000000"/>
            </w:tcBorders>
            <w:vAlign w:val="center"/>
          </w:tcPr>
          <w:p w14:paraId="2BDDD4A3" w14:textId="77777777" w:rsidR="00180F2F" w:rsidRDefault="00180F2F">
            <w:pPr>
              <w:widowControl/>
              <w:jc w:val="left"/>
            </w:pPr>
          </w:p>
          <w:p w14:paraId="783330FA" w14:textId="77777777" w:rsidR="00180F2F" w:rsidRDefault="00180F2F">
            <w:pPr>
              <w:tabs>
                <w:tab w:val="left" w:pos="432"/>
              </w:tabs>
              <w:spacing w:line="360" w:lineRule="auto"/>
              <w:rPr>
                <w:rFonts w:ascii="宋体" w:hAnsi="宋体"/>
                <w:szCs w:val="21"/>
              </w:rPr>
            </w:pPr>
          </w:p>
        </w:tc>
      </w:tr>
    </w:tbl>
    <w:p w14:paraId="723DDF10" w14:textId="77777777" w:rsidR="00F21115" w:rsidRDefault="00F21115"/>
    <w:sectPr w:rsidR="00F21115">
      <w:pgSz w:w="11906" w:h="16838"/>
      <w:pgMar w:top="1440" w:right="1797" w:bottom="1440" w:left="1797" w:header="851" w:footer="992" w:gutter="0"/>
      <w:pgBorders w:offsetFrom="page">
        <w:top w:val="single" w:sz="12" w:space="24" w:color="FFFFFF"/>
        <w:left w:val="single" w:sz="12" w:space="24" w:color="FFFFFF"/>
        <w:bottom w:val="single" w:sz="12" w:space="24" w:color="FFFFFF"/>
        <w:right w:val="single" w:sz="12" w:space="24" w:color="FFFFFF"/>
      </w:pgBorders>
      <w:cols w:space="720"/>
      <w:docGrid w:type="lines" w:linePitch="31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5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NzJhYjNlNDlhZTA5OThjNTk0YTlkNmVhMzA4ZjZjNDkifQ=="/>
  </w:docVars>
  <w:rsids>
    <w:rsidRoot w:val="00A4422C"/>
    <w:rsid w:val="000057E3"/>
    <w:rsid w:val="0000770B"/>
    <w:rsid w:val="00011F28"/>
    <w:rsid w:val="0001608D"/>
    <w:rsid w:val="000175BD"/>
    <w:rsid w:val="00024B06"/>
    <w:rsid w:val="00025D4E"/>
    <w:rsid w:val="0002722E"/>
    <w:rsid w:val="0003054D"/>
    <w:rsid w:val="0003309E"/>
    <w:rsid w:val="00044A22"/>
    <w:rsid w:val="000457E1"/>
    <w:rsid w:val="00045F86"/>
    <w:rsid w:val="000501C5"/>
    <w:rsid w:val="00050BEB"/>
    <w:rsid w:val="000536B4"/>
    <w:rsid w:val="000567B0"/>
    <w:rsid w:val="00056DC1"/>
    <w:rsid w:val="00060672"/>
    <w:rsid w:val="00060734"/>
    <w:rsid w:val="00062EFA"/>
    <w:rsid w:val="00063116"/>
    <w:rsid w:val="00065064"/>
    <w:rsid w:val="000708AB"/>
    <w:rsid w:val="00070EEE"/>
    <w:rsid w:val="00072612"/>
    <w:rsid w:val="00074197"/>
    <w:rsid w:val="00080DCF"/>
    <w:rsid w:val="00090DA1"/>
    <w:rsid w:val="0009271F"/>
    <w:rsid w:val="00092D01"/>
    <w:rsid w:val="00095C3D"/>
    <w:rsid w:val="000A4250"/>
    <w:rsid w:val="000A5755"/>
    <w:rsid w:val="000B310E"/>
    <w:rsid w:val="000B381B"/>
    <w:rsid w:val="000B47F6"/>
    <w:rsid w:val="000B53DD"/>
    <w:rsid w:val="000B6CFE"/>
    <w:rsid w:val="000C0F13"/>
    <w:rsid w:val="000C40D0"/>
    <w:rsid w:val="000C73F9"/>
    <w:rsid w:val="000D161A"/>
    <w:rsid w:val="000D176E"/>
    <w:rsid w:val="000D79A2"/>
    <w:rsid w:val="000D7E07"/>
    <w:rsid w:val="000E003B"/>
    <w:rsid w:val="000E0F94"/>
    <w:rsid w:val="000F285D"/>
    <w:rsid w:val="000F345B"/>
    <w:rsid w:val="000F34ED"/>
    <w:rsid w:val="000F7947"/>
    <w:rsid w:val="00101501"/>
    <w:rsid w:val="001016FA"/>
    <w:rsid w:val="00107E2F"/>
    <w:rsid w:val="00110F5D"/>
    <w:rsid w:val="00111E0E"/>
    <w:rsid w:val="001123FF"/>
    <w:rsid w:val="00112C1F"/>
    <w:rsid w:val="00113E4D"/>
    <w:rsid w:val="001154D6"/>
    <w:rsid w:val="00117268"/>
    <w:rsid w:val="0012313D"/>
    <w:rsid w:val="001242B6"/>
    <w:rsid w:val="0012537B"/>
    <w:rsid w:val="00126241"/>
    <w:rsid w:val="001305C2"/>
    <w:rsid w:val="00131DFD"/>
    <w:rsid w:val="00133B0B"/>
    <w:rsid w:val="00137CC0"/>
    <w:rsid w:val="00137DF7"/>
    <w:rsid w:val="00140140"/>
    <w:rsid w:val="001417C7"/>
    <w:rsid w:val="00143FDF"/>
    <w:rsid w:val="0014540B"/>
    <w:rsid w:val="001468CA"/>
    <w:rsid w:val="0014720B"/>
    <w:rsid w:val="001503A3"/>
    <w:rsid w:val="00153267"/>
    <w:rsid w:val="00154323"/>
    <w:rsid w:val="00161CD3"/>
    <w:rsid w:val="00162200"/>
    <w:rsid w:val="00164081"/>
    <w:rsid w:val="00170865"/>
    <w:rsid w:val="00175062"/>
    <w:rsid w:val="001757E4"/>
    <w:rsid w:val="00180F2F"/>
    <w:rsid w:val="00182243"/>
    <w:rsid w:val="00183C34"/>
    <w:rsid w:val="00184275"/>
    <w:rsid w:val="00186594"/>
    <w:rsid w:val="001877D2"/>
    <w:rsid w:val="00187AF9"/>
    <w:rsid w:val="001922AB"/>
    <w:rsid w:val="00192CEA"/>
    <w:rsid w:val="00194D99"/>
    <w:rsid w:val="00194DF5"/>
    <w:rsid w:val="001966BF"/>
    <w:rsid w:val="001A12A8"/>
    <w:rsid w:val="001A3744"/>
    <w:rsid w:val="001A4EB2"/>
    <w:rsid w:val="001A5016"/>
    <w:rsid w:val="001A5488"/>
    <w:rsid w:val="001A6184"/>
    <w:rsid w:val="001B52E1"/>
    <w:rsid w:val="001C224D"/>
    <w:rsid w:val="001C429C"/>
    <w:rsid w:val="001C4873"/>
    <w:rsid w:val="001C5050"/>
    <w:rsid w:val="001D0CD5"/>
    <w:rsid w:val="001D0EEA"/>
    <w:rsid w:val="001D1087"/>
    <w:rsid w:val="001D2BB6"/>
    <w:rsid w:val="001D5FA6"/>
    <w:rsid w:val="001E4392"/>
    <w:rsid w:val="001E580F"/>
    <w:rsid w:val="001E6BE4"/>
    <w:rsid w:val="001F50ED"/>
    <w:rsid w:val="001F654A"/>
    <w:rsid w:val="0020119F"/>
    <w:rsid w:val="0020163E"/>
    <w:rsid w:val="00204248"/>
    <w:rsid w:val="00206172"/>
    <w:rsid w:val="0020723E"/>
    <w:rsid w:val="00211CCD"/>
    <w:rsid w:val="00214159"/>
    <w:rsid w:val="00215588"/>
    <w:rsid w:val="00216440"/>
    <w:rsid w:val="00216DE2"/>
    <w:rsid w:val="00224708"/>
    <w:rsid w:val="002302DE"/>
    <w:rsid w:val="00230EDA"/>
    <w:rsid w:val="002324F3"/>
    <w:rsid w:val="00232EAC"/>
    <w:rsid w:val="00232EFA"/>
    <w:rsid w:val="00233456"/>
    <w:rsid w:val="00233DA9"/>
    <w:rsid w:val="002372AC"/>
    <w:rsid w:val="0024305C"/>
    <w:rsid w:val="0024356E"/>
    <w:rsid w:val="00246FD9"/>
    <w:rsid w:val="002505B9"/>
    <w:rsid w:val="00251033"/>
    <w:rsid w:val="00253CAC"/>
    <w:rsid w:val="00255396"/>
    <w:rsid w:val="002560A9"/>
    <w:rsid w:val="0025615E"/>
    <w:rsid w:val="0025624A"/>
    <w:rsid w:val="00256D64"/>
    <w:rsid w:val="00261E6C"/>
    <w:rsid w:val="00263C96"/>
    <w:rsid w:val="00264DD8"/>
    <w:rsid w:val="00267B43"/>
    <w:rsid w:val="00272543"/>
    <w:rsid w:val="00273B9A"/>
    <w:rsid w:val="002751B1"/>
    <w:rsid w:val="00275C2E"/>
    <w:rsid w:val="00281DAD"/>
    <w:rsid w:val="0028370E"/>
    <w:rsid w:val="00285844"/>
    <w:rsid w:val="00292CDD"/>
    <w:rsid w:val="00293CA7"/>
    <w:rsid w:val="00294BCD"/>
    <w:rsid w:val="00296878"/>
    <w:rsid w:val="0029738B"/>
    <w:rsid w:val="002A35A8"/>
    <w:rsid w:val="002A4322"/>
    <w:rsid w:val="002A5397"/>
    <w:rsid w:val="002A5CD8"/>
    <w:rsid w:val="002B34CD"/>
    <w:rsid w:val="002B49DF"/>
    <w:rsid w:val="002B74E3"/>
    <w:rsid w:val="002B7CED"/>
    <w:rsid w:val="002C05DC"/>
    <w:rsid w:val="002C06B0"/>
    <w:rsid w:val="002C08C1"/>
    <w:rsid w:val="002C1B5D"/>
    <w:rsid w:val="002C38A5"/>
    <w:rsid w:val="002C450B"/>
    <w:rsid w:val="002C45BE"/>
    <w:rsid w:val="002D48A0"/>
    <w:rsid w:val="002D4F70"/>
    <w:rsid w:val="002D5CA8"/>
    <w:rsid w:val="002E38F4"/>
    <w:rsid w:val="002E5B33"/>
    <w:rsid w:val="002E6087"/>
    <w:rsid w:val="002E6A93"/>
    <w:rsid w:val="002F40B9"/>
    <w:rsid w:val="002F47EB"/>
    <w:rsid w:val="002F537D"/>
    <w:rsid w:val="002F56C8"/>
    <w:rsid w:val="00301872"/>
    <w:rsid w:val="003042ED"/>
    <w:rsid w:val="00304FEC"/>
    <w:rsid w:val="00307901"/>
    <w:rsid w:val="00313CCA"/>
    <w:rsid w:val="003339F4"/>
    <w:rsid w:val="003341B0"/>
    <w:rsid w:val="0033634F"/>
    <w:rsid w:val="00340CDE"/>
    <w:rsid w:val="00341EDA"/>
    <w:rsid w:val="00343F9B"/>
    <w:rsid w:val="003446AA"/>
    <w:rsid w:val="0034598A"/>
    <w:rsid w:val="003466B5"/>
    <w:rsid w:val="00346B6B"/>
    <w:rsid w:val="003525B0"/>
    <w:rsid w:val="00352DC3"/>
    <w:rsid w:val="00353A83"/>
    <w:rsid w:val="00355B07"/>
    <w:rsid w:val="003663CE"/>
    <w:rsid w:val="003701E2"/>
    <w:rsid w:val="00372B75"/>
    <w:rsid w:val="003760F3"/>
    <w:rsid w:val="00377804"/>
    <w:rsid w:val="00377878"/>
    <w:rsid w:val="00381274"/>
    <w:rsid w:val="00381438"/>
    <w:rsid w:val="00381EDC"/>
    <w:rsid w:val="00381F15"/>
    <w:rsid w:val="0038353C"/>
    <w:rsid w:val="00385F46"/>
    <w:rsid w:val="00394B94"/>
    <w:rsid w:val="00397F3A"/>
    <w:rsid w:val="003A5FCF"/>
    <w:rsid w:val="003A64DC"/>
    <w:rsid w:val="003A655B"/>
    <w:rsid w:val="003B0433"/>
    <w:rsid w:val="003C18E3"/>
    <w:rsid w:val="003C27EC"/>
    <w:rsid w:val="003C34BB"/>
    <w:rsid w:val="003C4A5B"/>
    <w:rsid w:val="003D0C94"/>
    <w:rsid w:val="003D1272"/>
    <w:rsid w:val="003D19CE"/>
    <w:rsid w:val="003D3C48"/>
    <w:rsid w:val="003D7E05"/>
    <w:rsid w:val="003E2343"/>
    <w:rsid w:val="003E4EFA"/>
    <w:rsid w:val="003E4FCA"/>
    <w:rsid w:val="003E6CEE"/>
    <w:rsid w:val="003F121B"/>
    <w:rsid w:val="003F3746"/>
    <w:rsid w:val="003F4C79"/>
    <w:rsid w:val="003F7D1F"/>
    <w:rsid w:val="004011D3"/>
    <w:rsid w:val="004050DB"/>
    <w:rsid w:val="00412AC6"/>
    <w:rsid w:val="00413F7D"/>
    <w:rsid w:val="00416800"/>
    <w:rsid w:val="0041690F"/>
    <w:rsid w:val="00416E5F"/>
    <w:rsid w:val="004209FB"/>
    <w:rsid w:val="00420BF1"/>
    <w:rsid w:val="00420EB1"/>
    <w:rsid w:val="00420F04"/>
    <w:rsid w:val="0042252D"/>
    <w:rsid w:val="00423231"/>
    <w:rsid w:val="00425BC9"/>
    <w:rsid w:val="00425E69"/>
    <w:rsid w:val="00431289"/>
    <w:rsid w:val="004328FA"/>
    <w:rsid w:val="00433CDA"/>
    <w:rsid w:val="00440D16"/>
    <w:rsid w:val="004422DC"/>
    <w:rsid w:val="0044569F"/>
    <w:rsid w:val="004469C8"/>
    <w:rsid w:val="0046266E"/>
    <w:rsid w:val="004627AC"/>
    <w:rsid w:val="00462A37"/>
    <w:rsid w:val="004703FB"/>
    <w:rsid w:val="0047596D"/>
    <w:rsid w:val="00475C10"/>
    <w:rsid w:val="00475E76"/>
    <w:rsid w:val="00485C3A"/>
    <w:rsid w:val="00485CBA"/>
    <w:rsid w:val="00486F85"/>
    <w:rsid w:val="0048728D"/>
    <w:rsid w:val="004925E8"/>
    <w:rsid w:val="00493269"/>
    <w:rsid w:val="004970A2"/>
    <w:rsid w:val="004973B0"/>
    <w:rsid w:val="00497649"/>
    <w:rsid w:val="00497EDF"/>
    <w:rsid w:val="004A38DD"/>
    <w:rsid w:val="004A5CD7"/>
    <w:rsid w:val="004A6CC9"/>
    <w:rsid w:val="004B0254"/>
    <w:rsid w:val="004B6FE0"/>
    <w:rsid w:val="004B7FD6"/>
    <w:rsid w:val="004C3F21"/>
    <w:rsid w:val="004C6A78"/>
    <w:rsid w:val="004C7547"/>
    <w:rsid w:val="004E19B2"/>
    <w:rsid w:val="004E1DD8"/>
    <w:rsid w:val="004E3C82"/>
    <w:rsid w:val="004E5D19"/>
    <w:rsid w:val="004E74E5"/>
    <w:rsid w:val="004F10F7"/>
    <w:rsid w:val="004F24B5"/>
    <w:rsid w:val="004F25E7"/>
    <w:rsid w:val="004F2B15"/>
    <w:rsid w:val="004F38AF"/>
    <w:rsid w:val="004F42B7"/>
    <w:rsid w:val="004F58E8"/>
    <w:rsid w:val="004F5E3D"/>
    <w:rsid w:val="004F7015"/>
    <w:rsid w:val="00503C46"/>
    <w:rsid w:val="00504C13"/>
    <w:rsid w:val="00506549"/>
    <w:rsid w:val="0050742F"/>
    <w:rsid w:val="0051162F"/>
    <w:rsid w:val="005177E4"/>
    <w:rsid w:val="00520039"/>
    <w:rsid w:val="00521D50"/>
    <w:rsid w:val="00522D53"/>
    <w:rsid w:val="00525C65"/>
    <w:rsid w:val="005307D7"/>
    <w:rsid w:val="00530DC5"/>
    <w:rsid w:val="00532603"/>
    <w:rsid w:val="00532805"/>
    <w:rsid w:val="00534816"/>
    <w:rsid w:val="005448B6"/>
    <w:rsid w:val="00544F5E"/>
    <w:rsid w:val="00546672"/>
    <w:rsid w:val="00547F1A"/>
    <w:rsid w:val="00551E59"/>
    <w:rsid w:val="00552697"/>
    <w:rsid w:val="005537D7"/>
    <w:rsid w:val="0055570A"/>
    <w:rsid w:val="00560E64"/>
    <w:rsid w:val="0056266C"/>
    <w:rsid w:val="00563720"/>
    <w:rsid w:val="005638F6"/>
    <w:rsid w:val="005641D9"/>
    <w:rsid w:val="005675B6"/>
    <w:rsid w:val="005720F3"/>
    <w:rsid w:val="005772DB"/>
    <w:rsid w:val="00582DC8"/>
    <w:rsid w:val="00583858"/>
    <w:rsid w:val="00583E6F"/>
    <w:rsid w:val="005866F4"/>
    <w:rsid w:val="00593DC3"/>
    <w:rsid w:val="00596227"/>
    <w:rsid w:val="00596F8B"/>
    <w:rsid w:val="005972DE"/>
    <w:rsid w:val="005A39A7"/>
    <w:rsid w:val="005B5B7F"/>
    <w:rsid w:val="005B68A9"/>
    <w:rsid w:val="005B7AC0"/>
    <w:rsid w:val="005C1AC7"/>
    <w:rsid w:val="005C1EFA"/>
    <w:rsid w:val="005C5725"/>
    <w:rsid w:val="005C625D"/>
    <w:rsid w:val="005C712E"/>
    <w:rsid w:val="005E6E94"/>
    <w:rsid w:val="005F0BBB"/>
    <w:rsid w:val="005F309E"/>
    <w:rsid w:val="005F4018"/>
    <w:rsid w:val="005F75F5"/>
    <w:rsid w:val="0061134F"/>
    <w:rsid w:val="006116FF"/>
    <w:rsid w:val="00612C1C"/>
    <w:rsid w:val="006179DC"/>
    <w:rsid w:val="00620756"/>
    <w:rsid w:val="00620933"/>
    <w:rsid w:val="00620A44"/>
    <w:rsid w:val="00623300"/>
    <w:rsid w:val="00625745"/>
    <w:rsid w:val="00630858"/>
    <w:rsid w:val="00632FA4"/>
    <w:rsid w:val="00633EEB"/>
    <w:rsid w:val="00637C27"/>
    <w:rsid w:val="0064118C"/>
    <w:rsid w:val="00641A92"/>
    <w:rsid w:val="00650280"/>
    <w:rsid w:val="00651660"/>
    <w:rsid w:val="0067081F"/>
    <w:rsid w:val="00671F7F"/>
    <w:rsid w:val="0067226C"/>
    <w:rsid w:val="006723DD"/>
    <w:rsid w:val="00673C9C"/>
    <w:rsid w:val="00674ED2"/>
    <w:rsid w:val="00680107"/>
    <w:rsid w:val="00681F37"/>
    <w:rsid w:val="0068333A"/>
    <w:rsid w:val="00687A05"/>
    <w:rsid w:val="00687E59"/>
    <w:rsid w:val="00690D03"/>
    <w:rsid w:val="00691E01"/>
    <w:rsid w:val="0069347F"/>
    <w:rsid w:val="00695C9E"/>
    <w:rsid w:val="00696BDB"/>
    <w:rsid w:val="006A21C4"/>
    <w:rsid w:val="006A7115"/>
    <w:rsid w:val="006B013D"/>
    <w:rsid w:val="006B0FB6"/>
    <w:rsid w:val="006B169E"/>
    <w:rsid w:val="006C295A"/>
    <w:rsid w:val="006C3B6F"/>
    <w:rsid w:val="006C46BF"/>
    <w:rsid w:val="006C5386"/>
    <w:rsid w:val="006C580A"/>
    <w:rsid w:val="006C58AE"/>
    <w:rsid w:val="006C73D9"/>
    <w:rsid w:val="006D05A7"/>
    <w:rsid w:val="006D2F4B"/>
    <w:rsid w:val="006D310D"/>
    <w:rsid w:val="006D3AE5"/>
    <w:rsid w:val="006D640F"/>
    <w:rsid w:val="006D6BC1"/>
    <w:rsid w:val="006E1D64"/>
    <w:rsid w:val="006E3BE7"/>
    <w:rsid w:val="006E584A"/>
    <w:rsid w:val="006E7ED7"/>
    <w:rsid w:val="006F6161"/>
    <w:rsid w:val="0070011F"/>
    <w:rsid w:val="0070596C"/>
    <w:rsid w:val="007068E6"/>
    <w:rsid w:val="00707252"/>
    <w:rsid w:val="00710E4C"/>
    <w:rsid w:val="00714B0A"/>
    <w:rsid w:val="00716ABB"/>
    <w:rsid w:val="00717D83"/>
    <w:rsid w:val="0072098E"/>
    <w:rsid w:val="00721FCA"/>
    <w:rsid w:val="00722AB1"/>
    <w:rsid w:val="00724557"/>
    <w:rsid w:val="007275B9"/>
    <w:rsid w:val="00732459"/>
    <w:rsid w:val="007347AA"/>
    <w:rsid w:val="00736F11"/>
    <w:rsid w:val="00740B7E"/>
    <w:rsid w:val="00743657"/>
    <w:rsid w:val="007449FF"/>
    <w:rsid w:val="007506A9"/>
    <w:rsid w:val="007550A2"/>
    <w:rsid w:val="00755AAB"/>
    <w:rsid w:val="00756C61"/>
    <w:rsid w:val="00757725"/>
    <w:rsid w:val="00760FA7"/>
    <w:rsid w:val="00766533"/>
    <w:rsid w:val="00767702"/>
    <w:rsid w:val="00770CAF"/>
    <w:rsid w:val="007715DB"/>
    <w:rsid w:val="007726FA"/>
    <w:rsid w:val="00773EFE"/>
    <w:rsid w:val="00774D59"/>
    <w:rsid w:val="00777548"/>
    <w:rsid w:val="00780020"/>
    <w:rsid w:val="00783A3A"/>
    <w:rsid w:val="00784A8A"/>
    <w:rsid w:val="00797706"/>
    <w:rsid w:val="007A1FC3"/>
    <w:rsid w:val="007A266B"/>
    <w:rsid w:val="007A5ECF"/>
    <w:rsid w:val="007A6022"/>
    <w:rsid w:val="007A6D49"/>
    <w:rsid w:val="007B42EF"/>
    <w:rsid w:val="007B4FEB"/>
    <w:rsid w:val="007B5C48"/>
    <w:rsid w:val="007B706C"/>
    <w:rsid w:val="007C21E7"/>
    <w:rsid w:val="007C23FC"/>
    <w:rsid w:val="007C67E4"/>
    <w:rsid w:val="007D0AA3"/>
    <w:rsid w:val="007D19A4"/>
    <w:rsid w:val="007D3F1E"/>
    <w:rsid w:val="007D7EF5"/>
    <w:rsid w:val="007E0A42"/>
    <w:rsid w:val="007E3FBD"/>
    <w:rsid w:val="007E7365"/>
    <w:rsid w:val="007E73EC"/>
    <w:rsid w:val="007E7E2B"/>
    <w:rsid w:val="007F33CB"/>
    <w:rsid w:val="007F53B8"/>
    <w:rsid w:val="008017D0"/>
    <w:rsid w:val="008020DE"/>
    <w:rsid w:val="008100DE"/>
    <w:rsid w:val="00810168"/>
    <w:rsid w:val="008154D8"/>
    <w:rsid w:val="00817FD7"/>
    <w:rsid w:val="00820F57"/>
    <w:rsid w:val="00827BBA"/>
    <w:rsid w:val="00834CA6"/>
    <w:rsid w:val="00835C2A"/>
    <w:rsid w:val="00836298"/>
    <w:rsid w:val="008370FB"/>
    <w:rsid w:val="00837B49"/>
    <w:rsid w:val="00842AB0"/>
    <w:rsid w:val="00843DE8"/>
    <w:rsid w:val="008462C2"/>
    <w:rsid w:val="00846A06"/>
    <w:rsid w:val="00853004"/>
    <w:rsid w:val="00853C5D"/>
    <w:rsid w:val="008543CB"/>
    <w:rsid w:val="00856119"/>
    <w:rsid w:val="00856690"/>
    <w:rsid w:val="00856E2A"/>
    <w:rsid w:val="008601C9"/>
    <w:rsid w:val="008623FE"/>
    <w:rsid w:val="0086270C"/>
    <w:rsid w:val="008627D2"/>
    <w:rsid w:val="008715F5"/>
    <w:rsid w:val="008732F5"/>
    <w:rsid w:val="008733CC"/>
    <w:rsid w:val="00874CEF"/>
    <w:rsid w:val="008751E1"/>
    <w:rsid w:val="0087677C"/>
    <w:rsid w:val="0087687B"/>
    <w:rsid w:val="00883B6D"/>
    <w:rsid w:val="008840E5"/>
    <w:rsid w:val="00891068"/>
    <w:rsid w:val="0089158D"/>
    <w:rsid w:val="0089312D"/>
    <w:rsid w:val="00895A1E"/>
    <w:rsid w:val="008964BA"/>
    <w:rsid w:val="00896886"/>
    <w:rsid w:val="0089716E"/>
    <w:rsid w:val="008A04C1"/>
    <w:rsid w:val="008A1467"/>
    <w:rsid w:val="008A3016"/>
    <w:rsid w:val="008A7C8B"/>
    <w:rsid w:val="008B1196"/>
    <w:rsid w:val="008B1CE8"/>
    <w:rsid w:val="008B2F28"/>
    <w:rsid w:val="008B44DE"/>
    <w:rsid w:val="008B4982"/>
    <w:rsid w:val="008B5BFD"/>
    <w:rsid w:val="008B7E65"/>
    <w:rsid w:val="008C3D40"/>
    <w:rsid w:val="008C425F"/>
    <w:rsid w:val="008C72A4"/>
    <w:rsid w:val="008D3F94"/>
    <w:rsid w:val="008D5B1B"/>
    <w:rsid w:val="008D647B"/>
    <w:rsid w:val="008D7525"/>
    <w:rsid w:val="008E05F2"/>
    <w:rsid w:val="008E1871"/>
    <w:rsid w:val="008E6378"/>
    <w:rsid w:val="008F0784"/>
    <w:rsid w:val="008F2EF0"/>
    <w:rsid w:val="008F4DE3"/>
    <w:rsid w:val="008F507F"/>
    <w:rsid w:val="0090108A"/>
    <w:rsid w:val="009016C6"/>
    <w:rsid w:val="00901B1C"/>
    <w:rsid w:val="0090311F"/>
    <w:rsid w:val="0090449B"/>
    <w:rsid w:val="00907B6B"/>
    <w:rsid w:val="009127BA"/>
    <w:rsid w:val="00913C63"/>
    <w:rsid w:val="00917322"/>
    <w:rsid w:val="009173D4"/>
    <w:rsid w:val="00921486"/>
    <w:rsid w:val="009249AD"/>
    <w:rsid w:val="009300EE"/>
    <w:rsid w:val="00935577"/>
    <w:rsid w:val="00935BFD"/>
    <w:rsid w:val="009376E7"/>
    <w:rsid w:val="00940DCE"/>
    <w:rsid w:val="009439D0"/>
    <w:rsid w:val="009448D7"/>
    <w:rsid w:val="00944DFE"/>
    <w:rsid w:val="00945447"/>
    <w:rsid w:val="009471DB"/>
    <w:rsid w:val="00950897"/>
    <w:rsid w:val="0095246D"/>
    <w:rsid w:val="00953FEA"/>
    <w:rsid w:val="009540F0"/>
    <w:rsid w:val="00954B7B"/>
    <w:rsid w:val="0095637D"/>
    <w:rsid w:val="00956475"/>
    <w:rsid w:val="00957B90"/>
    <w:rsid w:val="00957D6E"/>
    <w:rsid w:val="00961DA8"/>
    <w:rsid w:val="00966860"/>
    <w:rsid w:val="00972089"/>
    <w:rsid w:val="0097334F"/>
    <w:rsid w:val="0097406A"/>
    <w:rsid w:val="00976356"/>
    <w:rsid w:val="00977B15"/>
    <w:rsid w:val="00983917"/>
    <w:rsid w:val="0098550E"/>
    <w:rsid w:val="009870FD"/>
    <w:rsid w:val="009873ED"/>
    <w:rsid w:val="00990F8E"/>
    <w:rsid w:val="009920F2"/>
    <w:rsid w:val="009931BA"/>
    <w:rsid w:val="00993409"/>
    <w:rsid w:val="00994670"/>
    <w:rsid w:val="00994748"/>
    <w:rsid w:val="009A4D43"/>
    <w:rsid w:val="009B1329"/>
    <w:rsid w:val="009B7F3D"/>
    <w:rsid w:val="009C126C"/>
    <w:rsid w:val="009C168D"/>
    <w:rsid w:val="009C1F07"/>
    <w:rsid w:val="009C3665"/>
    <w:rsid w:val="009C776B"/>
    <w:rsid w:val="009D35D7"/>
    <w:rsid w:val="009D4334"/>
    <w:rsid w:val="009D5E56"/>
    <w:rsid w:val="009E01D8"/>
    <w:rsid w:val="009E4611"/>
    <w:rsid w:val="009E50E8"/>
    <w:rsid w:val="009E71D1"/>
    <w:rsid w:val="009F2391"/>
    <w:rsid w:val="009F4E5B"/>
    <w:rsid w:val="009F6D87"/>
    <w:rsid w:val="00A003B0"/>
    <w:rsid w:val="00A01838"/>
    <w:rsid w:val="00A044A8"/>
    <w:rsid w:val="00A1053A"/>
    <w:rsid w:val="00A10994"/>
    <w:rsid w:val="00A11F19"/>
    <w:rsid w:val="00A1247B"/>
    <w:rsid w:val="00A12A1C"/>
    <w:rsid w:val="00A22A28"/>
    <w:rsid w:val="00A22D5C"/>
    <w:rsid w:val="00A24ADA"/>
    <w:rsid w:val="00A32E6E"/>
    <w:rsid w:val="00A359CB"/>
    <w:rsid w:val="00A36A19"/>
    <w:rsid w:val="00A4422C"/>
    <w:rsid w:val="00A4476D"/>
    <w:rsid w:val="00A46E58"/>
    <w:rsid w:val="00A47C39"/>
    <w:rsid w:val="00A5100A"/>
    <w:rsid w:val="00A51169"/>
    <w:rsid w:val="00A53344"/>
    <w:rsid w:val="00A54EE9"/>
    <w:rsid w:val="00A57F9F"/>
    <w:rsid w:val="00A61CF4"/>
    <w:rsid w:val="00A66B13"/>
    <w:rsid w:val="00A70BCF"/>
    <w:rsid w:val="00A71349"/>
    <w:rsid w:val="00A72CEB"/>
    <w:rsid w:val="00A74175"/>
    <w:rsid w:val="00A74473"/>
    <w:rsid w:val="00A807BD"/>
    <w:rsid w:val="00A81ADF"/>
    <w:rsid w:val="00A913D9"/>
    <w:rsid w:val="00A92CD3"/>
    <w:rsid w:val="00A93983"/>
    <w:rsid w:val="00AA5140"/>
    <w:rsid w:val="00AA5730"/>
    <w:rsid w:val="00AA6A2C"/>
    <w:rsid w:val="00AB25BF"/>
    <w:rsid w:val="00AB279F"/>
    <w:rsid w:val="00AB4F4D"/>
    <w:rsid w:val="00AB4FCE"/>
    <w:rsid w:val="00AB7622"/>
    <w:rsid w:val="00AB7DBD"/>
    <w:rsid w:val="00AC2041"/>
    <w:rsid w:val="00AC3BCD"/>
    <w:rsid w:val="00AC401E"/>
    <w:rsid w:val="00AC554B"/>
    <w:rsid w:val="00AC73BE"/>
    <w:rsid w:val="00AD14B5"/>
    <w:rsid w:val="00AD14C3"/>
    <w:rsid w:val="00AD48C5"/>
    <w:rsid w:val="00AD79B3"/>
    <w:rsid w:val="00AE003E"/>
    <w:rsid w:val="00AE31A4"/>
    <w:rsid w:val="00AE5750"/>
    <w:rsid w:val="00AE6442"/>
    <w:rsid w:val="00AF08E0"/>
    <w:rsid w:val="00AF124C"/>
    <w:rsid w:val="00AF33CA"/>
    <w:rsid w:val="00B013D8"/>
    <w:rsid w:val="00B02198"/>
    <w:rsid w:val="00B072EA"/>
    <w:rsid w:val="00B12A83"/>
    <w:rsid w:val="00B20EFE"/>
    <w:rsid w:val="00B2117F"/>
    <w:rsid w:val="00B21F35"/>
    <w:rsid w:val="00B23628"/>
    <w:rsid w:val="00B23707"/>
    <w:rsid w:val="00B239E5"/>
    <w:rsid w:val="00B24CA5"/>
    <w:rsid w:val="00B30CA8"/>
    <w:rsid w:val="00B41DE9"/>
    <w:rsid w:val="00B46057"/>
    <w:rsid w:val="00B46289"/>
    <w:rsid w:val="00B47E51"/>
    <w:rsid w:val="00B526CA"/>
    <w:rsid w:val="00B52D0D"/>
    <w:rsid w:val="00B55ECD"/>
    <w:rsid w:val="00B626C8"/>
    <w:rsid w:val="00B64B7D"/>
    <w:rsid w:val="00B718A5"/>
    <w:rsid w:val="00B72596"/>
    <w:rsid w:val="00B75031"/>
    <w:rsid w:val="00B76477"/>
    <w:rsid w:val="00B7665A"/>
    <w:rsid w:val="00B76D00"/>
    <w:rsid w:val="00B772A6"/>
    <w:rsid w:val="00B776FD"/>
    <w:rsid w:val="00B77ED0"/>
    <w:rsid w:val="00B80A6D"/>
    <w:rsid w:val="00B861AB"/>
    <w:rsid w:val="00B965DF"/>
    <w:rsid w:val="00B96E70"/>
    <w:rsid w:val="00BA2CE6"/>
    <w:rsid w:val="00BA3DFA"/>
    <w:rsid w:val="00BA7682"/>
    <w:rsid w:val="00BC354C"/>
    <w:rsid w:val="00BC7713"/>
    <w:rsid w:val="00BD07A6"/>
    <w:rsid w:val="00BD4728"/>
    <w:rsid w:val="00BD7801"/>
    <w:rsid w:val="00BE0710"/>
    <w:rsid w:val="00BE21A2"/>
    <w:rsid w:val="00BE237C"/>
    <w:rsid w:val="00BE321E"/>
    <w:rsid w:val="00BE54B9"/>
    <w:rsid w:val="00BE7257"/>
    <w:rsid w:val="00BF0F93"/>
    <w:rsid w:val="00BF1C63"/>
    <w:rsid w:val="00BF3695"/>
    <w:rsid w:val="00BF767E"/>
    <w:rsid w:val="00C00379"/>
    <w:rsid w:val="00C0259B"/>
    <w:rsid w:val="00C03D06"/>
    <w:rsid w:val="00C0438A"/>
    <w:rsid w:val="00C05FD6"/>
    <w:rsid w:val="00C06C5F"/>
    <w:rsid w:val="00C07811"/>
    <w:rsid w:val="00C111C9"/>
    <w:rsid w:val="00C148C8"/>
    <w:rsid w:val="00C177F1"/>
    <w:rsid w:val="00C17B81"/>
    <w:rsid w:val="00C26AC3"/>
    <w:rsid w:val="00C30932"/>
    <w:rsid w:val="00C3405C"/>
    <w:rsid w:val="00C41181"/>
    <w:rsid w:val="00C424D0"/>
    <w:rsid w:val="00C43EAC"/>
    <w:rsid w:val="00C4469E"/>
    <w:rsid w:val="00C51FF5"/>
    <w:rsid w:val="00C529D4"/>
    <w:rsid w:val="00C54037"/>
    <w:rsid w:val="00C57446"/>
    <w:rsid w:val="00C578EC"/>
    <w:rsid w:val="00C6109D"/>
    <w:rsid w:val="00C63F26"/>
    <w:rsid w:val="00C70118"/>
    <w:rsid w:val="00C70390"/>
    <w:rsid w:val="00C70BA8"/>
    <w:rsid w:val="00C85BBF"/>
    <w:rsid w:val="00C94AD3"/>
    <w:rsid w:val="00C964F1"/>
    <w:rsid w:val="00CA253F"/>
    <w:rsid w:val="00CA2F03"/>
    <w:rsid w:val="00CA3762"/>
    <w:rsid w:val="00CA3ED6"/>
    <w:rsid w:val="00CA5F97"/>
    <w:rsid w:val="00CB016F"/>
    <w:rsid w:val="00CB2EB9"/>
    <w:rsid w:val="00CB2FE4"/>
    <w:rsid w:val="00CB39FD"/>
    <w:rsid w:val="00CB4EB3"/>
    <w:rsid w:val="00CB5579"/>
    <w:rsid w:val="00CB7F22"/>
    <w:rsid w:val="00CC12D9"/>
    <w:rsid w:val="00CC7D13"/>
    <w:rsid w:val="00CD0C28"/>
    <w:rsid w:val="00CD49B2"/>
    <w:rsid w:val="00CD5F7D"/>
    <w:rsid w:val="00CE50C4"/>
    <w:rsid w:val="00CE539C"/>
    <w:rsid w:val="00CE6682"/>
    <w:rsid w:val="00CE7060"/>
    <w:rsid w:val="00CF3AFC"/>
    <w:rsid w:val="00CF58F7"/>
    <w:rsid w:val="00CF702C"/>
    <w:rsid w:val="00D016AB"/>
    <w:rsid w:val="00D03ABF"/>
    <w:rsid w:val="00D0430F"/>
    <w:rsid w:val="00D04CF8"/>
    <w:rsid w:val="00D07CB5"/>
    <w:rsid w:val="00D1043C"/>
    <w:rsid w:val="00D15AEF"/>
    <w:rsid w:val="00D1656A"/>
    <w:rsid w:val="00D21389"/>
    <w:rsid w:val="00D24C13"/>
    <w:rsid w:val="00D263A0"/>
    <w:rsid w:val="00D3021E"/>
    <w:rsid w:val="00D3180C"/>
    <w:rsid w:val="00D31A2A"/>
    <w:rsid w:val="00D34FC4"/>
    <w:rsid w:val="00D36FC5"/>
    <w:rsid w:val="00D40521"/>
    <w:rsid w:val="00D40CA5"/>
    <w:rsid w:val="00D4166E"/>
    <w:rsid w:val="00D41C43"/>
    <w:rsid w:val="00D436FD"/>
    <w:rsid w:val="00D46C0E"/>
    <w:rsid w:val="00D50E75"/>
    <w:rsid w:val="00D552CC"/>
    <w:rsid w:val="00D56CDE"/>
    <w:rsid w:val="00D5713D"/>
    <w:rsid w:val="00D64DE9"/>
    <w:rsid w:val="00D727C6"/>
    <w:rsid w:val="00D73C7B"/>
    <w:rsid w:val="00D82671"/>
    <w:rsid w:val="00D858B0"/>
    <w:rsid w:val="00D90AF9"/>
    <w:rsid w:val="00D9248E"/>
    <w:rsid w:val="00DA045D"/>
    <w:rsid w:val="00DA3C39"/>
    <w:rsid w:val="00DB025B"/>
    <w:rsid w:val="00DB03A1"/>
    <w:rsid w:val="00DB2F37"/>
    <w:rsid w:val="00DB4308"/>
    <w:rsid w:val="00DB6372"/>
    <w:rsid w:val="00DC090F"/>
    <w:rsid w:val="00DC231E"/>
    <w:rsid w:val="00DC2F00"/>
    <w:rsid w:val="00DC36A3"/>
    <w:rsid w:val="00DC5DC6"/>
    <w:rsid w:val="00DC632C"/>
    <w:rsid w:val="00DC6C03"/>
    <w:rsid w:val="00DC6CC0"/>
    <w:rsid w:val="00DD0533"/>
    <w:rsid w:val="00DD6789"/>
    <w:rsid w:val="00DE28AE"/>
    <w:rsid w:val="00DE2C5E"/>
    <w:rsid w:val="00DE3A68"/>
    <w:rsid w:val="00DE75E9"/>
    <w:rsid w:val="00DF34AD"/>
    <w:rsid w:val="00DF4C2C"/>
    <w:rsid w:val="00DF4C5D"/>
    <w:rsid w:val="00DF5004"/>
    <w:rsid w:val="00DF61F8"/>
    <w:rsid w:val="00DF78FC"/>
    <w:rsid w:val="00E00179"/>
    <w:rsid w:val="00E05152"/>
    <w:rsid w:val="00E06DA4"/>
    <w:rsid w:val="00E0714E"/>
    <w:rsid w:val="00E109B4"/>
    <w:rsid w:val="00E10F40"/>
    <w:rsid w:val="00E11A2E"/>
    <w:rsid w:val="00E11B96"/>
    <w:rsid w:val="00E13065"/>
    <w:rsid w:val="00E21733"/>
    <w:rsid w:val="00E2296D"/>
    <w:rsid w:val="00E2300B"/>
    <w:rsid w:val="00E23E60"/>
    <w:rsid w:val="00E23F9C"/>
    <w:rsid w:val="00E254A7"/>
    <w:rsid w:val="00E27D9A"/>
    <w:rsid w:val="00E32ADD"/>
    <w:rsid w:val="00E33FE2"/>
    <w:rsid w:val="00E3567A"/>
    <w:rsid w:val="00E36108"/>
    <w:rsid w:val="00E403D0"/>
    <w:rsid w:val="00E409F1"/>
    <w:rsid w:val="00E42E28"/>
    <w:rsid w:val="00E434E3"/>
    <w:rsid w:val="00E46C19"/>
    <w:rsid w:val="00E50EFE"/>
    <w:rsid w:val="00E528DD"/>
    <w:rsid w:val="00E541D6"/>
    <w:rsid w:val="00E56D75"/>
    <w:rsid w:val="00E6044A"/>
    <w:rsid w:val="00E60C4F"/>
    <w:rsid w:val="00E60D4F"/>
    <w:rsid w:val="00E7071C"/>
    <w:rsid w:val="00E72531"/>
    <w:rsid w:val="00E72D9E"/>
    <w:rsid w:val="00E73BFE"/>
    <w:rsid w:val="00E75D69"/>
    <w:rsid w:val="00E77F95"/>
    <w:rsid w:val="00E81E1B"/>
    <w:rsid w:val="00E84530"/>
    <w:rsid w:val="00E90535"/>
    <w:rsid w:val="00E91672"/>
    <w:rsid w:val="00E933EE"/>
    <w:rsid w:val="00E96F71"/>
    <w:rsid w:val="00E974C4"/>
    <w:rsid w:val="00EA10E6"/>
    <w:rsid w:val="00EA48F7"/>
    <w:rsid w:val="00EA4A0A"/>
    <w:rsid w:val="00EA51C1"/>
    <w:rsid w:val="00EA7263"/>
    <w:rsid w:val="00EA7E32"/>
    <w:rsid w:val="00EB0167"/>
    <w:rsid w:val="00EB0B69"/>
    <w:rsid w:val="00EB1AE9"/>
    <w:rsid w:val="00EB3BB6"/>
    <w:rsid w:val="00EB57A0"/>
    <w:rsid w:val="00EB59E6"/>
    <w:rsid w:val="00EC0D96"/>
    <w:rsid w:val="00EC1F90"/>
    <w:rsid w:val="00EC6F60"/>
    <w:rsid w:val="00EC71F3"/>
    <w:rsid w:val="00EC7E4A"/>
    <w:rsid w:val="00ED1460"/>
    <w:rsid w:val="00ED1AAC"/>
    <w:rsid w:val="00ED1E84"/>
    <w:rsid w:val="00ED1FE5"/>
    <w:rsid w:val="00ED2112"/>
    <w:rsid w:val="00ED3559"/>
    <w:rsid w:val="00ED744F"/>
    <w:rsid w:val="00EE0EEB"/>
    <w:rsid w:val="00EE6A1C"/>
    <w:rsid w:val="00EE765A"/>
    <w:rsid w:val="00EF0505"/>
    <w:rsid w:val="00EF1C05"/>
    <w:rsid w:val="00EF3347"/>
    <w:rsid w:val="00EF3BAA"/>
    <w:rsid w:val="00EF40FD"/>
    <w:rsid w:val="00EF4988"/>
    <w:rsid w:val="00EF529A"/>
    <w:rsid w:val="00EF59F5"/>
    <w:rsid w:val="00EF6AFE"/>
    <w:rsid w:val="00F01072"/>
    <w:rsid w:val="00F020C3"/>
    <w:rsid w:val="00F05CE9"/>
    <w:rsid w:val="00F11C13"/>
    <w:rsid w:val="00F13AEE"/>
    <w:rsid w:val="00F13F96"/>
    <w:rsid w:val="00F14726"/>
    <w:rsid w:val="00F14B5A"/>
    <w:rsid w:val="00F17DD0"/>
    <w:rsid w:val="00F20904"/>
    <w:rsid w:val="00F20EA0"/>
    <w:rsid w:val="00F21115"/>
    <w:rsid w:val="00F26622"/>
    <w:rsid w:val="00F30DA3"/>
    <w:rsid w:val="00F3703F"/>
    <w:rsid w:val="00F459CC"/>
    <w:rsid w:val="00F462CC"/>
    <w:rsid w:val="00F478BD"/>
    <w:rsid w:val="00F52D48"/>
    <w:rsid w:val="00F56414"/>
    <w:rsid w:val="00F600F0"/>
    <w:rsid w:val="00F60949"/>
    <w:rsid w:val="00F62583"/>
    <w:rsid w:val="00F638BB"/>
    <w:rsid w:val="00F675E5"/>
    <w:rsid w:val="00F67C38"/>
    <w:rsid w:val="00F72118"/>
    <w:rsid w:val="00F7220F"/>
    <w:rsid w:val="00F740E6"/>
    <w:rsid w:val="00F74AEA"/>
    <w:rsid w:val="00F82F72"/>
    <w:rsid w:val="00F838B8"/>
    <w:rsid w:val="00F91305"/>
    <w:rsid w:val="00F940F8"/>
    <w:rsid w:val="00F96D66"/>
    <w:rsid w:val="00FA11E3"/>
    <w:rsid w:val="00FA17AE"/>
    <w:rsid w:val="00FA685A"/>
    <w:rsid w:val="00FA77F6"/>
    <w:rsid w:val="00FA7B76"/>
    <w:rsid w:val="00FB23EB"/>
    <w:rsid w:val="00FB269D"/>
    <w:rsid w:val="00FB4B8C"/>
    <w:rsid w:val="00FC78AD"/>
    <w:rsid w:val="00FC7FB2"/>
    <w:rsid w:val="00FD0913"/>
    <w:rsid w:val="00FD1EB5"/>
    <w:rsid w:val="00FD389F"/>
    <w:rsid w:val="00FD60F2"/>
    <w:rsid w:val="00FD7A7F"/>
    <w:rsid w:val="00FE0016"/>
    <w:rsid w:val="00FE10A9"/>
    <w:rsid w:val="00FE2213"/>
    <w:rsid w:val="00FE6A70"/>
    <w:rsid w:val="00FF2239"/>
    <w:rsid w:val="306960AA"/>
    <w:rsid w:val="34DE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0F46A5"/>
  <w15:chartTrackingRefBased/>
  <w15:docId w15:val="{D6025236-A0A6-40F8-85F9-C84C48D5E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pPr>
      <w:jc w:val="left"/>
    </w:pPr>
  </w:style>
  <w:style w:type="paragraph" w:styleId="a4">
    <w:name w:val="Balloon Text"/>
    <w:basedOn w:val="a"/>
    <w:semiHidden/>
    <w:rPr>
      <w:sz w:val="18"/>
      <w:szCs w:val="18"/>
    </w:r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Pr>
      <w:kern w:val="2"/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rPr>
      <w:kern w:val="2"/>
      <w:sz w:val="18"/>
      <w:szCs w:val="18"/>
    </w:rPr>
  </w:style>
  <w:style w:type="paragraph" w:styleId="a9">
    <w:name w:val="annotation subject"/>
    <w:basedOn w:val="a3"/>
    <w:next w:val="a3"/>
    <w:semiHidden/>
    <w:rPr>
      <w:b/>
      <w:bCs/>
    </w:rPr>
  </w:style>
  <w:style w:type="character" w:styleId="aa">
    <w:name w:val="FollowedHyperlink"/>
    <w:rPr>
      <w:color w:val="800080"/>
      <w:u w:val="single"/>
    </w:rPr>
  </w:style>
  <w:style w:type="character" w:styleId="ab">
    <w:name w:val="Hyperlink"/>
    <w:rPr>
      <w:color w:val="0000FF"/>
      <w:u w:val="single"/>
    </w:rPr>
  </w:style>
  <w:style w:type="character" w:styleId="ac">
    <w:name w:val="annotation reference"/>
    <w:semiHidden/>
    <w:rPr>
      <w:sz w:val="21"/>
      <w:szCs w:val="21"/>
    </w:rPr>
  </w:style>
  <w:style w:type="paragraph" w:customStyle="1" w:styleId="Char1">
    <w:name w:val="Char1"/>
    <w:basedOn w:val="1"/>
    <w:next w:val="a"/>
    <w:pPr>
      <w:pageBreakBefore/>
      <w:tabs>
        <w:tab w:val="left" w:pos="360"/>
      </w:tabs>
      <w:spacing w:before="120" w:after="120" w:line="360" w:lineRule="auto"/>
    </w:pPr>
    <w:rPr>
      <w:rFonts w:ascii="Tahoma" w:hAnsi="Tahoma"/>
      <w:bCs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6376;&#31513;\Desktop\&#20010;&#20154;\&#28246;&#21271;&#30465;&#36130;&#25919;&#21381;&#39044;&#31639;&#31649;&#29702;&#19968;&#20307;&#21270;&#39033;&#30446;&#20844;&#21496;&#25104;&#21592;&#31616;&#21382;-&#21271;&#20140;&#22823;&#25968;&#20803;-&#19975;&#32988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65747-D96F-445B-95F8-DE0650987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湖北省财政厅预算管理一体化项目公司成员简历-北京大数元-万胜.dot</Template>
  <TotalTime>8</TotalTime>
  <Pages>2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简历封面</dc:title>
  <dc:subject/>
  <dc:creator>月笙</dc:creator>
  <cp:keywords/>
  <dc:description/>
  <cp:lastModifiedBy>万 胜</cp:lastModifiedBy>
  <cp:revision>2</cp:revision>
  <cp:lastPrinted>2007-08-09T05:38:00Z</cp:lastPrinted>
  <dcterms:created xsi:type="dcterms:W3CDTF">2022-11-01T01:31:00Z</dcterms:created>
  <dcterms:modified xsi:type="dcterms:W3CDTF">2022-11-02T03:48:00Z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B7269C2F3FC043FB97C4C7C9635996B2</vt:lpwstr>
  </property>
</Properties>
</file>